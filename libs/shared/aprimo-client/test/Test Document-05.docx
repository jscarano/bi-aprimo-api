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48206649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626D1372" w14:textId="77777777" w:rsidR="008E1F11" w:rsidRDefault="008E1F11"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7456" behindDoc="0" locked="0" layoutInCell="1" allowOverlap="1" wp14:anchorId="626D1389" wp14:editId="626D13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A5CC915" id="Group 149" o:spid="_x0000_s1026" style="position:absolute;margin-left:0;margin-top:0;width:8in;height:95.7pt;z-index:25166745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" path="m,l7312660,r,1129665l3619500,733425,,1091565,,xe" fillcolor="#052f61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" stroked="f" strokeweight="1.25pt">
                      <v:fill r:id="rId9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26D138B" wp14:editId="626D138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26D1391" w14:textId="77777777" w:rsidR="008E1F11" w:rsidRDefault="008E1F1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Scarano, Joseph</w:t>
                                    </w:r>
                                  </w:p>
                                </w:sdtContent>
                              </w:sdt>
                              <w:p w14:paraId="626D1392" w14:textId="39DADEAB" w:rsidR="008E1F11" w:rsidRDefault="00E544B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26C6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Joseph.Scarano@highointsolutions.com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26D138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540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26D1391" w14:textId="77777777" w:rsidR="008E1F11" w:rsidRDefault="008E1F1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Scarano, Joseph</w:t>
                              </w:r>
                            </w:p>
                          </w:sdtContent>
                        </w:sdt>
                        <w:p w14:paraId="626D1392" w14:textId="39DADEAB" w:rsidR="008E1F11" w:rsidRDefault="00E544B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26C6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Joseph.Scarano@highointsolutions.com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626D138D" wp14:editId="626D138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6D1393" w14:textId="77777777" w:rsidR="008E1F11" w:rsidRDefault="008E1F11">
                                <w:pPr>
                                  <w:pStyle w:val="NoSpacing"/>
                                  <w:jc w:val="right"/>
                                  <w:rPr>
                                    <w:color w:val="052F61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52F61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26D1394" w14:textId="52CBD2F2" w:rsidR="008E1F11" w:rsidRDefault="00126C6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is a sample document with three pages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26D138D" id="Text Box 153" o:spid="_x0000_s1027" type="#_x0000_t202" style="position:absolute;margin-left:0;margin-top:0;width:8in;height:79.5pt;z-index:25166643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26D1393" w14:textId="77777777" w:rsidR="008E1F11" w:rsidRDefault="008E1F11">
                          <w:pPr>
                            <w:pStyle w:val="NoSpacing"/>
                            <w:jc w:val="right"/>
                            <w:rPr>
                              <w:color w:val="052F61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52F61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26D1394" w14:textId="52CBD2F2" w:rsidR="008E1F11" w:rsidRDefault="00126C6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is a sample document with three pages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26D138F" wp14:editId="626D139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6D1395" w14:textId="63E782E3" w:rsidR="008E1F11" w:rsidRDefault="00E544BB">
                                <w:pPr>
                                  <w:jc w:val="right"/>
                                  <w:rPr>
                                    <w:color w:val="052F61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52F61" w:themeColor="accent1"/>
                                      <w:kern w:val="28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26C66">
                                      <w:rPr>
                                        <w:rFonts w:asciiTheme="majorHAnsi" w:eastAsiaTheme="majorEastAsia" w:hAnsiTheme="majorHAnsi" w:cstheme="majorBidi"/>
                                        <w:color w:val="052F61" w:themeColor="accent1"/>
                                        <w:kern w:val="28"/>
                                        <w:sz w:val="72"/>
                                        <w:szCs w:val="72"/>
                                      </w:rPr>
                                      <w:t>Test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26D1396" w14:textId="6EE2D9FC" w:rsidR="008E1F11" w:rsidRDefault="00126C6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Test Word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26D138F" id="Text Box 154" o:spid="_x0000_s1028" type="#_x0000_t202" style="position:absolute;margin-left:0;margin-top:0;width:8in;height:286.5pt;z-index:25166438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626D1395" w14:textId="63E782E3" w:rsidR="008E1F11" w:rsidRDefault="00E544BB">
                          <w:pPr>
                            <w:jc w:val="right"/>
                            <w:rPr>
                              <w:color w:val="052F61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52F61" w:themeColor="accent1"/>
                                <w:kern w:val="28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26C66">
                                <w:rPr>
                                  <w:rFonts w:asciiTheme="majorHAnsi" w:eastAsiaTheme="majorEastAsia" w:hAnsiTheme="majorHAnsi" w:cstheme="majorBidi"/>
                                  <w:color w:val="052F61" w:themeColor="accent1"/>
                                  <w:kern w:val="28"/>
                                  <w:sz w:val="72"/>
                                  <w:szCs w:val="72"/>
                                </w:rPr>
                                <w:t>Test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26D1396" w14:textId="6EE2D9FC" w:rsidR="008E1F11" w:rsidRDefault="00126C6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Test Word Document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26D1373" w14:textId="77777777" w:rsidR="008E1F11" w:rsidRDefault="008E1F11">
          <w:pPr>
            <w:rPr>
              <w:rFonts w:asciiTheme="majorHAnsi" w:eastAsiaTheme="majorEastAsia" w:hAnsiTheme="majorHAnsi" w:cstheme="majorBidi"/>
              <w:color w:val="052F61" w:themeColor="accent1"/>
              <w:sz w:val="28"/>
              <w:szCs w:val="28"/>
            </w:rPr>
          </w:pPr>
          <w:r>
            <w:rPr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17"/>
          <w:szCs w:val="17"/>
          <w:lang w:eastAsia="ja-JP"/>
        </w:rPr>
        <w:id w:val="2976465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6D1374" w14:textId="77777777" w:rsidR="008E1F11" w:rsidRDefault="008E1F11">
          <w:pPr>
            <w:pStyle w:val="TOCHeading"/>
          </w:pPr>
          <w:r>
            <w:t>Table of Contents</w:t>
          </w:r>
        </w:p>
        <w:p w14:paraId="626D1375" w14:textId="2FE2014F" w:rsidR="008E1F11" w:rsidRDefault="008E1F1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203848" w:history="1">
            <w:r w:rsidRPr="006823F9">
              <w:rPr>
                <w:rStyle w:val="Hyperlink"/>
                <w:noProof/>
              </w:rPr>
              <w:t>Section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_Toc412203848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C6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D1376" w14:textId="17B46DD5" w:rsidR="008E1F11" w:rsidRDefault="00E544B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2203849" w:history="1">
            <w:r w:rsidR="008E1F11" w:rsidRPr="006823F9">
              <w:rPr>
                <w:rStyle w:val="Hyperlink"/>
                <w:noProof/>
              </w:rPr>
              <w:t>Section Two</w:t>
            </w:r>
            <w:r w:rsidR="008E1F11">
              <w:rPr>
                <w:noProof/>
                <w:webHidden/>
              </w:rPr>
              <w:tab/>
            </w:r>
            <w:r w:rsidR="008E1F11">
              <w:rPr>
                <w:noProof/>
                <w:webHidden/>
              </w:rPr>
              <w:fldChar w:fldCharType="begin"/>
            </w:r>
            <w:r w:rsidR="008E1F11">
              <w:rPr>
                <w:noProof/>
                <w:webHidden/>
              </w:rPr>
              <w:instrText xml:space="preserve"> PAGEREF _Toc412203849 \h </w:instrText>
            </w:r>
            <w:r w:rsidR="008E1F11">
              <w:rPr>
                <w:noProof/>
                <w:webHidden/>
              </w:rPr>
            </w:r>
            <w:r w:rsidR="008E1F11">
              <w:rPr>
                <w:noProof/>
                <w:webHidden/>
              </w:rPr>
              <w:fldChar w:fldCharType="separate"/>
            </w:r>
            <w:r w:rsidR="00126C66">
              <w:rPr>
                <w:noProof/>
                <w:webHidden/>
              </w:rPr>
              <w:t>2</w:t>
            </w:r>
            <w:r w:rsidR="008E1F11">
              <w:rPr>
                <w:noProof/>
                <w:webHidden/>
              </w:rPr>
              <w:fldChar w:fldCharType="end"/>
            </w:r>
          </w:hyperlink>
        </w:p>
        <w:p w14:paraId="626D1377" w14:textId="410D3ACC" w:rsidR="008E1F11" w:rsidRDefault="00E544B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2203850" w:history="1">
            <w:r w:rsidR="008E1F11" w:rsidRPr="006823F9">
              <w:rPr>
                <w:rStyle w:val="Hyperlink"/>
                <w:noProof/>
              </w:rPr>
              <w:t>Section Three</w:t>
            </w:r>
            <w:r w:rsidR="008E1F11">
              <w:rPr>
                <w:noProof/>
                <w:webHidden/>
              </w:rPr>
              <w:tab/>
            </w:r>
            <w:r w:rsidR="008E1F11">
              <w:rPr>
                <w:noProof/>
                <w:webHidden/>
              </w:rPr>
              <w:fldChar w:fldCharType="begin"/>
            </w:r>
            <w:r w:rsidR="008E1F11">
              <w:rPr>
                <w:noProof/>
                <w:webHidden/>
              </w:rPr>
              <w:instrText xml:space="preserve"> PAGEREF _Toc412203850 \h </w:instrText>
            </w:r>
            <w:r w:rsidR="008E1F11">
              <w:rPr>
                <w:noProof/>
                <w:webHidden/>
              </w:rPr>
            </w:r>
            <w:r w:rsidR="008E1F11">
              <w:rPr>
                <w:noProof/>
                <w:webHidden/>
              </w:rPr>
              <w:fldChar w:fldCharType="separate"/>
            </w:r>
            <w:r w:rsidR="00126C66">
              <w:rPr>
                <w:noProof/>
                <w:webHidden/>
              </w:rPr>
              <w:t>2</w:t>
            </w:r>
            <w:r w:rsidR="008E1F11">
              <w:rPr>
                <w:noProof/>
                <w:webHidden/>
              </w:rPr>
              <w:fldChar w:fldCharType="end"/>
            </w:r>
          </w:hyperlink>
        </w:p>
        <w:p w14:paraId="626D1378" w14:textId="067E4270" w:rsidR="008E1F11" w:rsidRDefault="00E544B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2203851" w:history="1">
            <w:r w:rsidR="008E1F11" w:rsidRPr="006823F9">
              <w:rPr>
                <w:rStyle w:val="Hyperlink"/>
                <w:noProof/>
              </w:rPr>
              <w:t>Section Four</w:t>
            </w:r>
            <w:r w:rsidR="008E1F11">
              <w:rPr>
                <w:noProof/>
                <w:webHidden/>
              </w:rPr>
              <w:tab/>
            </w:r>
            <w:r w:rsidR="008E1F11">
              <w:rPr>
                <w:noProof/>
                <w:webHidden/>
              </w:rPr>
              <w:fldChar w:fldCharType="begin"/>
            </w:r>
            <w:r w:rsidR="008E1F11">
              <w:rPr>
                <w:noProof/>
                <w:webHidden/>
              </w:rPr>
              <w:instrText xml:space="preserve"> PAGEREF _Toc412203851 \h </w:instrText>
            </w:r>
            <w:r w:rsidR="008E1F11">
              <w:rPr>
                <w:noProof/>
                <w:webHidden/>
              </w:rPr>
            </w:r>
            <w:r w:rsidR="008E1F11">
              <w:rPr>
                <w:noProof/>
                <w:webHidden/>
              </w:rPr>
              <w:fldChar w:fldCharType="separate"/>
            </w:r>
            <w:r w:rsidR="00126C66">
              <w:rPr>
                <w:noProof/>
                <w:webHidden/>
              </w:rPr>
              <w:t>2</w:t>
            </w:r>
            <w:r w:rsidR="008E1F11">
              <w:rPr>
                <w:noProof/>
                <w:webHidden/>
              </w:rPr>
              <w:fldChar w:fldCharType="end"/>
            </w:r>
          </w:hyperlink>
        </w:p>
        <w:p w14:paraId="626D1379" w14:textId="65D01B1D" w:rsidR="008E1F11" w:rsidRDefault="00E544B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2203852" w:history="1">
            <w:r w:rsidR="008E1F11" w:rsidRPr="006823F9">
              <w:rPr>
                <w:rStyle w:val="Hyperlink"/>
                <w:noProof/>
              </w:rPr>
              <w:t>Section Five</w:t>
            </w:r>
            <w:r w:rsidR="008E1F11">
              <w:rPr>
                <w:noProof/>
                <w:webHidden/>
              </w:rPr>
              <w:tab/>
            </w:r>
            <w:r w:rsidR="008E1F11">
              <w:rPr>
                <w:noProof/>
                <w:webHidden/>
              </w:rPr>
              <w:fldChar w:fldCharType="begin"/>
            </w:r>
            <w:r w:rsidR="008E1F11">
              <w:rPr>
                <w:noProof/>
                <w:webHidden/>
              </w:rPr>
              <w:instrText xml:space="preserve"> PAGEREF _Toc412203852 \h </w:instrText>
            </w:r>
            <w:r w:rsidR="008E1F11">
              <w:rPr>
                <w:noProof/>
                <w:webHidden/>
              </w:rPr>
            </w:r>
            <w:r w:rsidR="008E1F11">
              <w:rPr>
                <w:noProof/>
                <w:webHidden/>
              </w:rPr>
              <w:fldChar w:fldCharType="separate"/>
            </w:r>
            <w:r w:rsidR="00126C66">
              <w:rPr>
                <w:noProof/>
                <w:webHidden/>
              </w:rPr>
              <w:t>2</w:t>
            </w:r>
            <w:r w:rsidR="008E1F11">
              <w:rPr>
                <w:noProof/>
                <w:webHidden/>
              </w:rPr>
              <w:fldChar w:fldCharType="end"/>
            </w:r>
          </w:hyperlink>
        </w:p>
        <w:p w14:paraId="626D137A" w14:textId="77777777" w:rsidR="008E1F11" w:rsidRDefault="008E1F11">
          <w:r>
            <w:rPr>
              <w:b/>
              <w:bCs/>
              <w:noProof/>
            </w:rPr>
            <w:fldChar w:fldCharType="end"/>
          </w:r>
        </w:p>
      </w:sdtContent>
    </w:sdt>
    <w:p w14:paraId="626D137B" w14:textId="77777777" w:rsidR="008E1F11" w:rsidRDefault="008E1F11">
      <w:pPr>
        <w:rPr>
          <w:rFonts w:asciiTheme="majorHAnsi" w:eastAsiaTheme="majorEastAsia" w:hAnsiTheme="majorHAnsi" w:cstheme="majorBidi"/>
          <w:color w:val="052F61" w:themeColor="accent1"/>
          <w:kern w:val="28"/>
          <w:sz w:val="72"/>
          <w:szCs w:val="72"/>
        </w:rPr>
      </w:pPr>
      <w:r>
        <w:br w:type="page"/>
      </w:r>
    </w:p>
    <w:p w14:paraId="626D137C" w14:textId="77777777" w:rsidR="008E1F11" w:rsidRDefault="008E1F11">
      <w:pPr>
        <w:pStyle w:val="Title"/>
      </w:pPr>
      <w:r>
        <w:lastRenderedPageBreak/>
        <w:t>Test Document</w:t>
      </w:r>
    </w:p>
    <w:p w14:paraId="626D137D" w14:textId="77777777" w:rsidR="008E1F11" w:rsidRDefault="008E1F11">
      <w:pPr>
        <w:pStyle w:val="Heading1"/>
      </w:pPr>
      <w:bookmarkStart w:id="0" w:name="_Toc412203848"/>
      <w:r>
        <w:t>Section One</w:t>
      </w:r>
      <w:bookmarkEnd w:id="0"/>
    </w:p>
    <w:p w14:paraId="626D137E" w14:textId="77777777" w:rsidR="008E1F11" w:rsidRDefault="008E1F11" w:rsidP="007F4727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 xml:space="preserve">Lorem ipsum dolor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consectetur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adipiscing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Etiam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eleifend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iaculis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ligula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placerat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vel magna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interdum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vulputate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vel,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luctus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Phasellus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diam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suscipit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imperdiet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lacus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malesuada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Nunc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turpis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suscipit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vitae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ullamcorper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vitae, vestibulum vitae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risus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Vivamus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purus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varius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consequat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metus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auctor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Etiam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vitae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posuere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ante. Vestibulum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consequat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nisl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molestie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vel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arcu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vitae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risus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rhoncus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faucibus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ornare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sodales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pharetra. Nunc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egestas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eros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sed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eleifend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Proin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lacinia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bibendum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interdum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Nam dictum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vehicula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faucibus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Etiam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pulvinar,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pharetra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volutpat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turpis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porta libero,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luctus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est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ante at dolor.</w:t>
      </w:r>
    </w:p>
    <w:p w14:paraId="626D137F" w14:textId="77777777" w:rsidR="008E1F11" w:rsidRDefault="008E1F11" w:rsidP="007F4727">
      <w:pPr>
        <w:pStyle w:val="Heading1"/>
      </w:pPr>
      <w:bookmarkStart w:id="1" w:name="_Toc412203849"/>
      <w:r>
        <w:t>Section Two</w:t>
      </w:r>
      <w:bookmarkEnd w:id="1"/>
    </w:p>
    <w:p w14:paraId="626D1380" w14:textId="77777777" w:rsidR="008E1F11" w:rsidRDefault="008E1F11" w:rsidP="007F4727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proofErr w:type="spellStart"/>
      <w:r>
        <w:rPr>
          <w:rFonts w:ascii="Arial" w:hAnsi="Arial" w:cs="Arial"/>
          <w:color w:val="000000"/>
          <w:sz w:val="17"/>
          <w:szCs w:val="17"/>
        </w:rPr>
        <w:t>Phasellus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dignissim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mi. Morbi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nisl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blandit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dapibus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nunc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commodo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Fusce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vitae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commodo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lorem.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Curabitur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ornare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justo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vitae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viverra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suscipit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metus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lectus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eleifend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ligula, non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pellentesque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libero dui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tellus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pretium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enim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commodo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tempus.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ipsum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porttitor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rutrum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Fusce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arcu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nisi.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Fusce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interdum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porttitor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euismod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ligula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sollicitudin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ut.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metus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urna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Nunc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rhoncus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sed ante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vulputate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</w:p>
    <w:p w14:paraId="626D1381" w14:textId="77777777" w:rsidR="008E1F11" w:rsidRDefault="008E1F11" w:rsidP="007F4727">
      <w:pPr>
        <w:pStyle w:val="Heading1"/>
      </w:pPr>
      <w:bookmarkStart w:id="2" w:name="_Toc412203850"/>
      <w:r>
        <w:t>Section Three</w:t>
      </w:r>
      <w:bookmarkEnd w:id="2"/>
    </w:p>
    <w:p w14:paraId="626D1382" w14:textId="77777777" w:rsidR="008E1F11" w:rsidRDefault="008E1F11" w:rsidP="007F4727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proofErr w:type="spellStart"/>
      <w:r>
        <w:rPr>
          <w:rFonts w:ascii="Arial" w:hAnsi="Arial" w:cs="Arial"/>
          <w:color w:val="000000"/>
          <w:sz w:val="17"/>
          <w:szCs w:val="17"/>
        </w:rPr>
        <w:t>Nullam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euismod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dolor 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vehicula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semper,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lectus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tempor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diam, non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dignissim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dui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eros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libero. Cum sociis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natoque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penatibus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magnis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dis parturient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montes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nascetur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ridiculus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mus.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vitae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ultrices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ante.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Curabitur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ullamcorper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tortor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ex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vehicula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dignissim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metus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placerat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luctus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nisl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ac dolor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vehicula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finibus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Vivamus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blandit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ipsum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facilisis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tincidunt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risus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consequat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nunc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ullamcorper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dictum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massa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diam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ante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nunc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vestibulum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sagittis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feugiat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consequat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urna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imperdiet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dignissim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blandit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Suspendisse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commodo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metus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sagittis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tortor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Vivamus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ligula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sollicitudin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vestibulum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arcu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vitae,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blandit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urna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Etiam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porttitor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metus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Integer non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sodales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sapien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</w:p>
    <w:p w14:paraId="626D1383" w14:textId="77777777" w:rsidR="008E1F11" w:rsidRDefault="008E1F11" w:rsidP="007F4727">
      <w:pPr>
        <w:pStyle w:val="Heading1"/>
      </w:pPr>
      <w:bookmarkStart w:id="3" w:name="_Toc412203851"/>
      <w:r>
        <w:t>Section Four</w:t>
      </w:r>
      <w:bookmarkEnd w:id="3"/>
    </w:p>
    <w:p w14:paraId="626D1384" w14:textId="77777777" w:rsidR="008E1F11" w:rsidRDefault="008E1F11" w:rsidP="007F4727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proofErr w:type="spellStart"/>
      <w:r>
        <w:rPr>
          <w:rFonts w:ascii="Arial" w:hAnsi="Arial" w:cs="Arial"/>
          <w:color w:val="000000"/>
          <w:sz w:val="17"/>
          <w:szCs w:val="17"/>
        </w:rPr>
        <w:t>Donec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arcu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tempor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volutpat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Vestibulum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vestibulum,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accumsan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tortor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non,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ornare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mi. Nunc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est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volutpat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tempor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vel,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sodales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arcu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tellus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sed dolor non,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malesuada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condimentum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tortor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Curabitur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varius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ac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sed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consectetur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Pellentesque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placerat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massa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Pellentesque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faucibus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tortor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dolor,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ultricies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commodo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at. Integer convallis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pellentesque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odio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tristique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Phasellus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pellentesque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semper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placerat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Integer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leo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orci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facilisis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porttitor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vitae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</w:p>
    <w:p w14:paraId="626D1385" w14:textId="77777777" w:rsidR="008E1F11" w:rsidRDefault="008E1F11" w:rsidP="007F4727">
      <w:pPr>
        <w:pStyle w:val="Heading1"/>
      </w:pPr>
      <w:bookmarkStart w:id="4" w:name="_Toc412203852"/>
      <w:r>
        <w:t>Section Five</w:t>
      </w:r>
      <w:bookmarkEnd w:id="4"/>
    </w:p>
    <w:p w14:paraId="626D1388" w14:textId="58EF2A87" w:rsidR="00AE3CAF" w:rsidRDefault="008E1F11" w:rsidP="00E544BB">
      <w:pPr>
        <w:pStyle w:val="NormalWeb"/>
        <w:spacing w:before="0" w:beforeAutospacing="0" w:after="210" w:afterAutospacing="0" w:line="210" w:lineRule="atLeast"/>
        <w:jc w:val="both"/>
      </w:pPr>
      <w:r>
        <w:rPr>
          <w:rFonts w:ascii="Arial" w:hAnsi="Arial" w:cs="Arial"/>
          <w:color w:val="000000"/>
          <w:sz w:val="17"/>
          <w:szCs w:val="17"/>
        </w:rPr>
        <w:t xml:space="preserve">Nam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egestas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pulvinar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scelerisque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Sed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venenatis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ex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mattis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ullamcorper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dolor.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diam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finibus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pretium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urna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Praesent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dictum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nibh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leo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feugiat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condimentum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Cras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sollicitudin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turpis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vitae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interdum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eros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ex,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sagittis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vitae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auctor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et,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feugiat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sed diam.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nibh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convallis a nisi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pellentesque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Duis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turpis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sollicitudin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vel magna vitae,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accumsan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varius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leo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Nunc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scelerisque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mi sed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dignissim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Duis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facilisis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consequat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nibh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at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pretium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pulvinar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ut.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Praesent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nisl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nibh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condimentum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fringilla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orci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libero,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mattis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non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justo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maximus,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consequat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veh</w:t>
      </w:r>
      <w:bookmarkStart w:id="5" w:name="_GoBack"/>
      <w:bookmarkEnd w:id="5"/>
      <w:proofErr w:type="spellEnd"/>
    </w:p>
    <w:sectPr w:rsidR="00AE3CAF" w:rsidSect="007F4727">
      <w:pgSz w:w="12240" w:h="15840"/>
      <w:pgMar w:top="1440" w:right="1440" w:bottom="1440" w:left="1440" w:header="720" w:footer="720" w:gutter="0"/>
      <w:pgNumType w:start="0"/>
      <w:cols w:space="720"/>
      <w:titlePg/>
      <w:docGrid w:linePitch="2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727"/>
    <w:rsid w:val="00126C66"/>
    <w:rsid w:val="004443AD"/>
    <w:rsid w:val="00601D34"/>
    <w:rsid w:val="007F4727"/>
    <w:rsid w:val="008E1F11"/>
    <w:rsid w:val="00AE3CAF"/>
    <w:rsid w:val="00C15F5D"/>
    <w:rsid w:val="00E5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D1372"/>
  <w15:chartTrackingRefBased/>
  <w15:docId w15:val="{76D23D7C-D644-4931-85F7-817113F2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52F61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52F61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052F61" w:themeColor="accent1"/>
      </w:pBdr>
      <w:spacing w:before="100" w:beforeAutospacing="1"/>
      <w:ind w:left="1224" w:right="1224"/>
    </w:pPr>
    <w:rPr>
      <w:color w:val="052F61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52F61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Pr>
      <w:color w:val="4AA8E6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356A95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52F61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52F61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F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F4727"/>
    <w:pPr>
      <w:spacing w:before="240" w:after="0" w:line="259" w:lineRule="auto"/>
      <w:outlineLvl w:val="9"/>
    </w:pPr>
    <w:rPr>
      <w:color w:val="032348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F472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2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scarano\AppData\Roaming\Microsoft\Templates\Ion%20design%20(blank).dotx" TargetMode="Externa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This is a sample document with three pages</Abstract>
  <CompanyAddress/>
  <CompanyPhone/>
  <CompanyFax/>
  <CompanyEmail>Joseph.Scarano@highointsolutions.com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619F21-A766-47F1-9887-E2AC0B903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1</TotalTime>
  <Pages>3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Document</vt:lpstr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</dc:title>
  <dc:subject>Test Word Document</dc:subject>
  <dc:creator>Scarano, Joseph</dc:creator>
  <cp:keywords/>
  <cp:lastModifiedBy>Joseph Scarano</cp:lastModifiedBy>
  <cp:revision>3</cp:revision>
  <cp:lastPrinted>2019-02-27T16:12:00Z</cp:lastPrinted>
  <dcterms:created xsi:type="dcterms:W3CDTF">2019-05-09T15:39:00Z</dcterms:created>
  <dcterms:modified xsi:type="dcterms:W3CDTF">2019-05-09T15:40:00Z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